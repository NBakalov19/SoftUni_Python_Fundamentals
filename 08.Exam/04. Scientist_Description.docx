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3B6" w:rsidRDefault="00F075FB" w:rsidP="00F075FB">
      <w:pPr>
        <w:pStyle w:val="Heading1"/>
        <w:jc w:val="center"/>
      </w:pPr>
      <w:r>
        <w:t>Scientist</w:t>
      </w:r>
      <w:r w:rsidR="003D37F4">
        <w:t>s</w:t>
      </w:r>
    </w:p>
    <w:p w:rsidR="00F075FB" w:rsidRDefault="003D37F4" w:rsidP="00F075FB">
      <w:pPr>
        <w:jc w:val="center"/>
      </w:pPr>
      <w:r>
        <w:rPr>
          <w:noProof/>
        </w:rPr>
        <w:drawing>
          <wp:inline distT="0" distB="0" distL="0" distR="0">
            <wp:extent cx="1272540" cy="1272540"/>
            <wp:effectExtent l="0" t="0" r="0" b="3810"/>
            <wp:docPr id="2" name="Picture 2" descr="Ð ÐµÐ·ÑÐ»ÑÐ°Ñ Ñ Ð¸Ð·Ð¾Ð±ÑÐ°Ð¶ÐµÐ½Ð¸Ðµ Ð·Ð° scientists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 ÐµÐ·ÑÐ»ÑÐ°Ñ Ñ Ð¸Ð·Ð¾Ð±ÑÐ°Ð¶ÐµÐ½Ð¸Ðµ Ð·Ð° scientists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5FB" w:rsidRDefault="003D37F4" w:rsidP="00F075FB">
      <w:pPr>
        <w:jc w:val="center"/>
        <w:rPr>
          <w:i/>
        </w:rPr>
      </w:pPr>
      <w:r>
        <w:rPr>
          <w:i/>
        </w:rPr>
        <w:t>You can finally call yourself a real scientist</w:t>
      </w:r>
      <w:r w:rsidR="00F075FB" w:rsidRPr="00F075FB">
        <w:rPr>
          <w:i/>
        </w:rPr>
        <w:t>.</w:t>
      </w:r>
      <w:r>
        <w:rPr>
          <w:i/>
        </w:rPr>
        <w:t xml:space="preserve"> And since you do your job so</w:t>
      </w:r>
      <w:r w:rsidR="00900DB6">
        <w:rPr>
          <w:i/>
        </w:rPr>
        <w:t xml:space="preserve"> good, you are now promoted as </w:t>
      </w:r>
      <w:r>
        <w:rPr>
          <w:i/>
        </w:rPr>
        <w:t xml:space="preserve">Science </w:t>
      </w:r>
      <w:r w:rsidR="00E311F2">
        <w:rPr>
          <w:i/>
        </w:rPr>
        <w:t>Manager</w:t>
      </w:r>
      <w:r>
        <w:rPr>
          <w:i/>
        </w:rPr>
        <w:t>. Your very final task is to manage all the other scientis</w:t>
      </w:r>
      <w:r w:rsidR="00A43553">
        <w:rPr>
          <w:i/>
        </w:rPr>
        <w:t>ts and their researches</w:t>
      </w:r>
      <w:r>
        <w:rPr>
          <w:i/>
        </w:rPr>
        <w:t>.</w:t>
      </w:r>
    </w:p>
    <w:p w:rsidR="00CE640F" w:rsidRDefault="00CE640F" w:rsidP="00CE640F">
      <w:pPr>
        <w:pStyle w:val="Heading2"/>
      </w:pPr>
      <w:r>
        <w:t>Classes</w:t>
      </w:r>
    </w:p>
    <w:p w:rsidR="008651CF" w:rsidRDefault="008651CF" w:rsidP="008651CF">
      <w:pPr>
        <w:pStyle w:val="Heading4"/>
      </w:pPr>
      <w:proofErr w:type="gramStart"/>
      <w:r>
        <w:t>class</w:t>
      </w:r>
      <w:proofErr w:type="gramEnd"/>
      <w:r>
        <w:t xml:space="preserve"> Biologist</w:t>
      </w:r>
    </w:p>
    <w:p w:rsidR="00FF4F06" w:rsidRDefault="008651CF" w:rsidP="008651CF">
      <w:r>
        <w:t xml:space="preserve">The Biologist class should receive a </w:t>
      </w:r>
      <w:r w:rsidRPr="00613FA4">
        <w:rPr>
          <w:b/>
        </w:rPr>
        <w:t>name</w:t>
      </w:r>
      <w:r>
        <w:t xml:space="preserve"> and an </w:t>
      </w:r>
      <w:r w:rsidRPr="00613FA4">
        <w:rPr>
          <w:b/>
        </w:rPr>
        <w:t>age</w:t>
      </w:r>
      <w:r>
        <w:t xml:space="preserve">. Upon instance creation there should also be a variable </w:t>
      </w:r>
      <w:proofErr w:type="spellStart"/>
      <w:r w:rsidRPr="009C4F69">
        <w:rPr>
          <w:rFonts w:ascii="Consolas" w:hAnsi="Consolas"/>
          <w:b/>
        </w:rPr>
        <w:t>researched_species</w:t>
      </w:r>
      <w:proofErr w:type="spellEnd"/>
      <w:r>
        <w:t xml:space="preserve"> that stores the researched species (</w:t>
      </w:r>
      <w:r w:rsidRPr="009C4F69">
        <w:rPr>
          <w:b/>
        </w:rPr>
        <w:t>list</w:t>
      </w:r>
      <w:r>
        <w:t xml:space="preserve">). The class should also have a </w:t>
      </w:r>
      <w:r w:rsidRPr="009C4F69">
        <w:rPr>
          <w:b/>
        </w:rPr>
        <w:t xml:space="preserve">method </w:t>
      </w:r>
      <w:r w:rsidRPr="009C4F69">
        <w:t>called</w:t>
      </w:r>
      <w:r w:rsidRPr="009C4F69">
        <w:rPr>
          <w:b/>
        </w:rPr>
        <w:t xml:space="preserve"> </w:t>
      </w:r>
      <w:proofErr w:type="spellStart"/>
      <w:r w:rsidRPr="009C4F69">
        <w:rPr>
          <w:rFonts w:ascii="Consolas" w:hAnsi="Consolas"/>
          <w:b/>
        </w:rPr>
        <w:t>add_species</w:t>
      </w:r>
      <w:proofErr w:type="spellEnd"/>
      <w:r>
        <w:t xml:space="preserve">. If the passed value is </w:t>
      </w:r>
      <w:r w:rsidRPr="009C4F69">
        <w:rPr>
          <w:b/>
        </w:rPr>
        <w:t>not</w:t>
      </w:r>
      <w:r>
        <w:t xml:space="preserve"> from the </w:t>
      </w:r>
      <w:r w:rsidRPr="009C4F69">
        <w:rPr>
          <w:b/>
        </w:rPr>
        <w:t>Species</w:t>
      </w:r>
      <w:r>
        <w:t xml:space="preserve"> class, raise: </w:t>
      </w:r>
      <w:r w:rsidRPr="009C4F69">
        <w:rPr>
          <w:rFonts w:ascii="Consolas" w:hAnsi="Consolas"/>
          <w:b/>
        </w:rPr>
        <w:t>'This is not a species'</w:t>
      </w:r>
    </w:p>
    <w:p w:rsidR="008651CF" w:rsidRDefault="008651CF" w:rsidP="008651CF">
      <w:r>
        <w:t xml:space="preserve">The </w:t>
      </w:r>
      <w:r w:rsidRPr="009C4F69">
        <w:rPr>
          <w:b/>
        </w:rPr>
        <w:t>string representation</w:t>
      </w:r>
      <w:r>
        <w:t xml:space="preserve"> of a </w:t>
      </w:r>
      <w:r w:rsidRPr="009C4F69">
        <w:rPr>
          <w:b/>
        </w:rPr>
        <w:t>Biologist</w:t>
      </w:r>
      <w:r>
        <w:t xml:space="preserve"> should be:</w:t>
      </w:r>
    </w:p>
    <w:p w:rsidR="00FF4F06" w:rsidRPr="00FF4F06" w:rsidRDefault="00FF4F06" w:rsidP="008651CF">
      <w:pPr>
        <w:rPr>
          <w:rFonts w:ascii="Consolas" w:hAnsi="Consolas"/>
          <w:b/>
        </w:rPr>
      </w:pPr>
      <w:r w:rsidRPr="00FF4F06">
        <w:rPr>
          <w:rFonts w:ascii="Consolas" w:hAnsi="Consolas"/>
          <w:b/>
        </w:rPr>
        <w:t>{</w:t>
      </w:r>
      <w:proofErr w:type="gramStart"/>
      <w:r w:rsidRPr="00FF4F06">
        <w:rPr>
          <w:rFonts w:ascii="Consolas" w:hAnsi="Consolas"/>
          <w:b/>
        </w:rPr>
        <w:t>name</w:t>
      </w:r>
      <w:proofErr w:type="gramEnd"/>
      <w:r w:rsidRPr="00FF4F06">
        <w:rPr>
          <w:rFonts w:ascii="Consolas" w:hAnsi="Consolas"/>
          <w:b/>
        </w:rPr>
        <w:t>} is {age} yea</w:t>
      </w:r>
      <w:r>
        <w:rPr>
          <w:rFonts w:ascii="Consolas" w:hAnsi="Consolas"/>
          <w:b/>
        </w:rPr>
        <w:t>rs old Biologist with {</w:t>
      </w:r>
      <w:proofErr w:type="spellStart"/>
      <w:r w:rsidRPr="00FF4F06">
        <w:rPr>
          <w:rFonts w:ascii="Consolas" w:hAnsi="Consolas"/>
          <w:b/>
        </w:rPr>
        <w:t>researched</w:t>
      </w:r>
      <w:r>
        <w:rPr>
          <w:rFonts w:ascii="Consolas" w:hAnsi="Consolas"/>
          <w:b/>
        </w:rPr>
        <w:t>_species_cont</w:t>
      </w:r>
      <w:proofErr w:type="spellEnd"/>
      <w:r w:rsidRPr="00FF4F06">
        <w:rPr>
          <w:rFonts w:ascii="Consolas" w:hAnsi="Consolas"/>
          <w:b/>
        </w:rPr>
        <w:t>} researched species:</w:t>
      </w:r>
    </w:p>
    <w:p w:rsidR="008651CF" w:rsidRDefault="008651CF" w:rsidP="008651CF">
      <w:r>
        <w:t xml:space="preserve">If the biologist </w:t>
      </w:r>
      <w:r w:rsidRPr="009C4F69">
        <w:rPr>
          <w:b/>
        </w:rPr>
        <w:t>has researched species</w:t>
      </w:r>
      <w:r w:rsidR="00B13B85">
        <w:t xml:space="preserve"> add the following</w:t>
      </w:r>
      <w:r>
        <w:t>:</w:t>
      </w:r>
    </w:p>
    <w:p w:rsidR="008651CF" w:rsidRPr="009C4F69" w:rsidRDefault="008651CF" w:rsidP="008651CF">
      <w:pPr>
        <w:rPr>
          <w:rFonts w:ascii="Consolas" w:hAnsi="Consolas"/>
          <w:b/>
        </w:rPr>
      </w:pPr>
      <w:r w:rsidRPr="009C4F69">
        <w:rPr>
          <w:rFonts w:ascii="Consolas" w:hAnsi="Consolas"/>
          <w:b/>
        </w:rPr>
        <w:t>{</w:t>
      </w:r>
      <w:proofErr w:type="gramStart"/>
      <w:r w:rsidRPr="009C4F69">
        <w:rPr>
          <w:rFonts w:ascii="Consolas" w:hAnsi="Consolas"/>
          <w:b/>
        </w:rPr>
        <w:t>string</w:t>
      </w:r>
      <w:proofErr w:type="gramEnd"/>
      <w:r w:rsidRPr="009C4F69">
        <w:rPr>
          <w:rFonts w:ascii="Consolas" w:hAnsi="Consolas"/>
          <w:b/>
        </w:rPr>
        <w:t xml:space="preserve"> representation of each species on separate lines}</w:t>
      </w:r>
    </w:p>
    <w:p w:rsidR="008651CF" w:rsidRDefault="008651CF" w:rsidP="008651CF">
      <w:pPr>
        <w:pStyle w:val="Heading4"/>
      </w:pPr>
      <w:proofErr w:type="gramStart"/>
      <w:r>
        <w:t>class</w:t>
      </w:r>
      <w:proofErr w:type="gramEnd"/>
      <w:r>
        <w:t xml:space="preserve"> Chemist</w:t>
      </w:r>
    </w:p>
    <w:p w:rsidR="008651CF" w:rsidRDefault="008651CF" w:rsidP="008651CF">
      <w:r>
        <w:t xml:space="preserve">The Chemist class should receive a </w:t>
      </w:r>
      <w:r w:rsidRPr="009C4F69">
        <w:rPr>
          <w:rFonts w:ascii="Consolas" w:hAnsi="Consolas"/>
          <w:b/>
        </w:rPr>
        <w:t>name</w:t>
      </w:r>
      <w:r>
        <w:t xml:space="preserve"> and an </w:t>
      </w:r>
      <w:r w:rsidRPr="009C4F69">
        <w:rPr>
          <w:rFonts w:ascii="Consolas" w:hAnsi="Consolas"/>
          <w:b/>
        </w:rPr>
        <w:t>age</w:t>
      </w:r>
      <w:r>
        <w:t xml:space="preserve">. Upon instance creation there should also be a variable </w:t>
      </w:r>
      <w:proofErr w:type="spellStart"/>
      <w:r w:rsidRPr="009C4F69">
        <w:rPr>
          <w:rFonts w:ascii="Consolas" w:hAnsi="Consolas"/>
          <w:b/>
        </w:rPr>
        <w:t>researched_elements</w:t>
      </w:r>
      <w:proofErr w:type="spellEnd"/>
      <w:r>
        <w:t xml:space="preserve"> that stores the researched elements. The class should also have a </w:t>
      </w:r>
      <w:r w:rsidRPr="009C4F69">
        <w:rPr>
          <w:b/>
        </w:rPr>
        <w:t>method</w:t>
      </w:r>
      <w:r>
        <w:t xml:space="preserve"> called </w:t>
      </w:r>
      <w:proofErr w:type="spellStart"/>
      <w:r w:rsidRPr="009C4F69">
        <w:rPr>
          <w:rFonts w:ascii="Consolas" w:hAnsi="Consolas"/>
          <w:b/>
        </w:rPr>
        <w:t>add_element</w:t>
      </w:r>
      <w:proofErr w:type="spellEnd"/>
      <w:r>
        <w:t xml:space="preserve">. If the passed value is </w:t>
      </w:r>
      <w:r w:rsidRPr="009C4F69">
        <w:rPr>
          <w:b/>
        </w:rPr>
        <w:t>not</w:t>
      </w:r>
      <w:r>
        <w:t xml:space="preserve"> from the </w:t>
      </w:r>
      <w:r w:rsidRPr="009C4F69">
        <w:rPr>
          <w:b/>
        </w:rPr>
        <w:t>Element class</w:t>
      </w:r>
      <w:r>
        <w:t xml:space="preserve">, raise: </w:t>
      </w:r>
      <w:r w:rsidRPr="009C4F69">
        <w:rPr>
          <w:rFonts w:ascii="Consolas" w:hAnsi="Consolas"/>
          <w:b/>
        </w:rPr>
        <w:t>'This is not an element'</w:t>
      </w:r>
      <w:r>
        <w:t>.</w:t>
      </w:r>
    </w:p>
    <w:p w:rsidR="008651CF" w:rsidRDefault="008651CF" w:rsidP="008651CF">
      <w:r>
        <w:t xml:space="preserve">The </w:t>
      </w:r>
      <w:r w:rsidRPr="009C4F69">
        <w:rPr>
          <w:b/>
        </w:rPr>
        <w:t xml:space="preserve">string representation </w:t>
      </w:r>
      <w:r>
        <w:t xml:space="preserve">of a </w:t>
      </w:r>
      <w:r w:rsidRPr="009C4F69">
        <w:rPr>
          <w:b/>
        </w:rPr>
        <w:t>Chemist</w:t>
      </w:r>
      <w:r>
        <w:t xml:space="preserve"> should be:</w:t>
      </w:r>
    </w:p>
    <w:p w:rsidR="00B13B85" w:rsidRPr="00FF4F06" w:rsidRDefault="00B13B85" w:rsidP="00B13B85">
      <w:pPr>
        <w:rPr>
          <w:rFonts w:ascii="Consolas" w:hAnsi="Consolas"/>
          <w:b/>
        </w:rPr>
      </w:pPr>
      <w:r w:rsidRPr="00FF4F06">
        <w:rPr>
          <w:rFonts w:ascii="Consolas" w:hAnsi="Consolas"/>
          <w:b/>
        </w:rPr>
        <w:t>{</w:t>
      </w:r>
      <w:proofErr w:type="gramStart"/>
      <w:r w:rsidRPr="00FF4F06">
        <w:rPr>
          <w:rFonts w:ascii="Consolas" w:hAnsi="Consolas"/>
          <w:b/>
        </w:rPr>
        <w:t>name</w:t>
      </w:r>
      <w:proofErr w:type="gramEnd"/>
      <w:r w:rsidRPr="00FF4F06">
        <w:rPr>
          <w:rFonts w:ascii="Consolas" w:hAnsi="Consolas"/>
          <w:b/>
        </w:rPr>
        <w:t>} is {age} yea</w:t>
      </w:r>
      <w:r>
        <w:rPr>
          <w:rFonts w:ascii="Consolas" w:hAnsi="Consolas"/>
          <w:b/>
        </w:rPr>
        <w:t>rs old Biologist with {</w:t>
      </w:r>
      <w:proofErr w:type="spellStart"/>
      <w:r w:rsidRPr="00FF4F06">
        <w:rPr>
          <w:rFonts w:ascii="Consolas" w:hAnsi="Consolas"/>
          <w:b/>
        </w:rPr>
        <w:t>researched</w:t>
      </w:r>
      <w:r>
        <w:rPr>
          <w:rFonts w:ascii="Consolas" w:hAnsi="Consolas"/>
          <w:b/>
        </w:rPr>
        <w:t>_elements</w:t>
      </w:r>
      <w:r>
        <w:rPr>
          <w:rFonts w:ascii="Consolas" w:hAnsi="Consolas"/>
          <w:b/>
        </w:rPr>
        <w:t>_cont</w:t>
      </w:r>
      <w:proofErr w:type="spellEnd"/>
      <w:r w:rsidRPr="00FF4F06">
        <w:rPr>
          <w:rFonts w:ascii="Consolas" w:hAnsi="Consolas"/>
          <w:b/>
        </w:rPr>
        <w:t xml:space="preserve">} researched </w:t>
      </w:r>
      <w:r>
        <w:rPr>
          <w:rFonts w:ascii="Consolas" w:hAnsi="Consolas"/>
          <w:b/>
        </w:rPr>
        <w:t>elements</w:t>
      </w:r>
      <w:r w:rsidRPr="00FF4F06">
        <w:rPr>
          <w:rFonts w:ascii="Consolas" w:hAnsi="Consolas"/>
          <w:b/>
        </w:rPr>
        <w:t>:</w:t>
      </w:r>
    </w:p>
    <w:p w:rsidR="008651CF" w:rsidRDefault="008651CF" w:rsidP="008651CF">
      <w:r>
        <w:t xml:space="preserve">If the chemist </w:t>
      </w:r>
      <w:r w:rsidRPr="009C4F69">
        <w:rPr>
          <w:b/>
        </w:rPr>
        <w:t>has researched elements</w:t>
      </w:r>
      <w:r w:rsidR="00B13B85">
        <w:t xml:space="preserve"> add the following</w:t>
      </w:r>
      <w:r>
        <w:t>:</w:t>
      </w:r>
    </w:p>
    <w:p w:rsidR="008651CF" w:rsidRPr="009C4F69" w:rsidRDefault="008651CF" w:rsidP="008651CF">
      <w:pPr>
        <w:rPr>
          <w:rFonts w:ascii="Consolas" w:hAnsi="Consolas"/>
          <w:b/>
        </w:rPr>
      </w:pPr>
      <w:r w:rsidRPr="009C4F69">
        <w:rPr>
          <w:rFonts w:ascii="Consolas" w:hAnsi="Consolas"/>
          <w:b/>
        </w:rPr>
        <w:t>{</w:t>
      </w:r>
      <w:proofErr w:type="gramStart"/>
      <w:r w:rsidRPr="009C4F69">
        <w:rPr>
          <w:rFonts w:ascii="Consolas" w:hAnsi="Consolas"/>
          <w:b/>
        </w:rPr>
        <w:t>string</w:t>
      </w:r>
      <w:proofErr w:type="gramEnd"/>
      <w:r w:rsidRPr="009C4F69">
        <w:rPr>
          <w:rFonts w:ascii="Consolas" w:hAnsi="Consolas"/>
          <w:b/>
        </w:rPr>
        <w:t xml:space="preserve"> representations of each element on separate lines} </w:t>
      </w:r>
    </w:p>
    <w:p w:rsidR="008651CF" w:rsidRPr="00613FA4" w:rsidRDefault="008651CF" w:rsidP="00CE640F">
      <w:pPr>
        <w:rPr>
          <w:b/>
        </w:rPr>
      </w:pPr>
    </w:p>
    <w:p w:rsidR="00CE640F" w:rsidRDefault="00CE640F" w:rsidP="00CE640F">
      <w:pPr>
        <w:pStyle w:val="Heading3"/>
      </w:pPr>
      <w:r>
        <w:lastRenderedPageBreak/>
        <w:t>Elements/Species</w:t>
      </w:r>
    </w:p>
    <w:p w:rsidR="00CE640F" w:rsidRDefault="00CE640F" w:rsidP="00CE640F">
      <w:pPr>
        <w:pStyle w:val="Heading4"/>
      </w:pPr>
      <w:proofErr w:type="gramStart"/>
      <w:r>
        <w:t>class</w:t>
      </w:r>
      <w:proofErr w:type="gramEnd"/>
      <w:r>
        <w:t xml:space="preserve"> Species</w:t>
      </w:r>
    </w:p>
    <w:p w:rsidR="00CE640F" w:rsidRDefault="00CE640F" w:rsidP="00CE640F">
      <w:r>
        <w:t xml:space="preserve">The species can </w:t>
      </w:r>
      <w:r w:rsidRPr="00613FA4">
        <w:rPr>
          <w:b/>
        </w:rPr>
        <w:t>only</w:t>
      </w:r>
      <w:r>
        <w:t xml:space="preserve"> be </w:t>
      </w:r>
      <w:r w:rsidRPr="00613FA4">
        <w:rPr>
          <w:b/>
        </w:rPr>
        <w:t>researched</w:t>
      </w:r>
      <w:r>
        <w:t xml:space="preserve"> by </w:t>
      </w:r>
      <w:r w:rsidRPr="00613FA4">
        <w:rPr>
          <w:b/>
        </w:rPr>
        <w:t>Biologist</w:t>
      </w:r>
      <w:r>
        <w:t xml:space="preserve">. A species class should receive </w:t>
      </w:r>
      <w:r w:rsidR="008F4DD3">
        <w:rPr>
          <w:rFonts w:ascii="Consolas" w:hAnsi="Consolas"/>
          <w:b/>
        </w:rPr>
        <w:t>name</w:t>
      </w:r>
      <w:r w:rsidR="008F4DD3" w:rsidRPr="008F4DD3">
        <w:rPr>
          <w:rFonts w:cstheme="minorHAnsi"/>
        </w:rPr>
        <w:t xml:space="preserve"> and </w:t>
      </w:r>
      <w:r w:rsidR="008F4DD3">
        <w:rPr>
          <w:rFonts w:ascii="Consolas" w:hAnsi="Consolas"/>
          <w:b/>
        </w:rPr>
        <w:t>type</w:t>
      </w:r>
    </w:p>
    <w:p w:rsidR="00CE640F" w:rsidRDefault="00CE640F" w:rsidP="00CE640F">
      <w:r>
        <w:t xml:space="preserve">There should also be a method that returns the </w:t>
      </w:r>
      <w:r w:rsidRPr="00613FA4">
        <w:rPr>
          <w:b/>
        </w:rPr>
        <w:t>string representation</w:t>
      </w:r>
      <w:r>
        <w:t xml:space="preserve"> of the species in the following format: </w:t>
      </w:r>
      <w:r w:rsidRPr="00613FA4">
        <w:rPr>
          <w:rFonts w:ascii="Consolas" w:hAnsi="Consolas"/>
          <w:b/>
        </w:rPr>
        <w:t>"</w:t>
      </w:r>
      <w:r w:rsidR="008F4DD3">
        <w:rPr>
          <w:rFonts w:ascii="Consolas" w:hAnsi="Consolas"/>
          <w:b/>
        </w:rPr>
        <w:t>-</w:t>
      </w:r>
      <w:r w:rsidRPr="00613FA4">
        <w:rPr>
          <w:rFonts w:ascii="Consolas" w:hAnsi="Consolas"/>
          <w:b/>
        </w:rPr>
        <w:t xml:space="preserve"> {</w:t>
      </w:r>
      <w:r w:rsidR="008F4DD3">
        <w:rPr>
          <w:rFonts w:ascii="Consolas" w:hAnsi="Consolas"/>
          <w:b/>
        </w:rPr>
        <w:t>name} ({type})</w:t>
      </w:r>
      <w:r w:rsidRPr="00613FA4">
        <w:rPr>
          <w:rFonts w:ascii="Consolas" w:hAnsi="Consolas"/>
          <w:b/>
        </w:rPr>
        <w:t>"</w:t>
      </w:r>
    </w:p>
    <w:p w:rsidR="00CE640F" w:rsidRDefault="00CE640F" w:rsidP="00CE640F">
      <w:pPr>
        <w:pStyle w:val="Heading4"/>
      </w:pPr>
      <w:proofErr w:type="gramStart"/>
      <w:r>
        <w:t>class</w:t>
      </w:r>
      <w:proofErr w:type="gramEnd"/>
      <w:r>
        <w:t xml:space="preserve"> Element</w:t>
      </w:r>
    </w:p>
    <w:p w:rsidR="00CE640F" w:rsidRDefault="00CE640F" w:rsidP="00CE640F">
      <w:r>
        <w:t xml:space="preserve">The elements can </w:t>
      </w:r>
      <w:r w:rsidRPr="00613FA4">
        <w:rPr>
          <w:b/>
        </w:rPr>
        <w:t>only</w:t>
      </w:r>
      <w:r>
        <w:t xml:space="preserve"> be </w:t>
      </w:r>
      <w:r w:rsidRPr="00613FA4">
        <w:rPr>
          <w:b/>
        </w:rPr>
        <w:t>researched by Chemists</w:t>
      </w:r>
      <w:r>
        <w:t xml:space="preserve">. An element class should receive </w:t>
      </w:r>
      <w:r w:rsidR="00E311F2">
        <w:t xml:space="preserve">a </w:t>
      </w:r>
      <w:r w:rsidR="00E311F2" w:rsidRPr="00613FA4">
        <w:rPr>
          <w:rFonts w:ascii="Consolas" w:hAnsi="Consolas"/>
          <w:b/>
        </w:rPr>
        <w:t>name</w:t>
      </w:r>
      <w:r w:rsidR="00E311F2">
        <w:t xml:space="preserve"> and</w:t>
      </w:r>
      <w:r w:rsidR="00916126">
        <w:t xml:space="preserve"> </w:t>
      </w:r>
      <w:r w:rsidR="00916126" w:rsidRPr="00916126">
        <w:rPr>
          <w:rFonts w:ascii="Consolas" w:hAnsi="Consolas"/>
          <w:b/>
        </w:rPr>
        <w:t>type</w:t>
      </w:r>
    </w:p>
    <w:p w:rsidR="00E311F2" w:rsidRDefault="00E311F2" w:rsidP="00E311F2">
      <w:r>
        <w:t xml:space="preserve">There should also be a method that returns the </w:t>
      </w:r>
      <w:r w:rsidRPr="00613FA4">
        <w:rPr>
          <w:b/>
        </w:rPr>
        <w:t>string representation</w:t>
      </w:r>
      <w:r>
        <w:t xml:space="preserve"> of the element in the following format: </w:t>
      </w:r>
      <w:r w:rsidRPr="00613FA4">
        <w:rPr>
          <w:rFonts w:ascii="Consolas" w:hAnsi="Consolas"/>
          <w:b/>
        </w:rPr>
        <w:t>"</w:t>
      </w:r>
      <w:r w:rsidR="00AB0807">
        <w:rPr>
          <w:rFonts w:ascii="Consolas" w:hAnsi="Consolas"/>
          <w:b/>
        </w:rPr>
        <w:t xml:space="preserve">- </w:t>
      </w:r>
      <w:r w:rsidRPr="00613FA4">
        <w:rPr>
          <w:rFonts w:ascii="Consolas" w:hAnsi="Consolas"/>
          <w:b/>
        </w:rPr>
        <w:t>{</w:t>
      </w:r>
      <w:r w:rsidR="00AB0807">
        <w:rPr>
          <w:rFonts w:ascii="Consolas" w:hAnsi="Consolas"/>
          <w:b/>
        </w:rPr>
        <w:t>name} ({type})</w:t>
      </w:r>
      <w:r w:rsidRPr="00613FA4">
        <w:rPr>
          <w:rFonts w:ascii="Consolas" w:hAnsi="Consolas"/>
          <w:b/>
        </w:rPr>
        <w:t>"</w:t>
      </w:r>
    </w:p>
    <w:p w:rsidR="00440333" w:rsidRDefault="00440333" w:rsidP="009C4F69">
      <w:pPr>
        <w:pStyle w:val="Heading2"/>
      </w:pPr>
      <w:r>
        <w:t>Input</w:t>
      </w:r>
    </w:p>
    <w:p w:rsidR="00573F19" w:rsidRDefault="00573F19" w:rsidP="00573F19">
      <w:r>
        <w:t xml:space="preserve">On the first line you will receive a </w:t>
      </w:r>
      <w:r w:rsidRPr="007B4E49">
        <w:rPr>
          <w:b/>
        </w:rPr>
        <w:t>number</w:t>
      </w:r>
      <w:r>
        <w:t xml:space="preserve"> (</w:t>
      </w:r>
      <w:r w:rsidRPr="007B4E49">
        <w:rPr>
          <w:b/>
        </w:rPr>
        <w:t>n</w:t>
      </w:r>
      <w:r>
        <w:t xml:space="preserve">). On the next </w:t>
      </w:r>
      <w:r w:rsidRPr="007B4E49">
        <w:rPr>
          <w:b/>
        </w:rPr>
        <w:t>'n'</w:t>
      </w:r>
      <w:r>
        <w:t xml:space="preserve"> lines you will receive </w:t>
      </w:r>
      <w:r w:rsidRPr="007B4E49">
        <w:rPr>
          <w:b/>
        </w:rPr>
        <w:t>commands</w:t>
      </w:r>
      <w:r>
        <w:t xml:space="preserve"> to add </w:t>
      </w:r>
      <w:r w:rsidRPr="007B4E49">
        <w:rPr>
          <w:b/>
        </w:rPr>
        <w:t>biologi</w:t>
      </w:r>
      <w:r w:rsidR="007B4E49" w:rsidRPr="007B4E49">
        <w:rPr>
          <w:b/>
        </w:rPr>
        <w:t>sts/chemists/element</w:t>
      </w:r>
      <w:r w:rsidRPr="007B4E49">
        <w:rPr>
          <w:b/>
        </w:rPr>
        <w:t>s/species</w:t>
      </w:r>
      <w:r>
        <w:t xml:space="preserve">. After that you will receive another </w:t>
      </w:r>
      <w:r w:rsidRPr="007B4E49">
        <w:rPr>
          <w:b/>
        </w:rPr>
        <w:t>number</w:t>
      </w:r>
      <w:r>
        <w:t xml:space="preserve"> (</w:t>
      </w:r>
      <w:r w:rsidRPr="007B4E49">
        <w:rPr>
          <w:b/>
        </w:rPr>
        <w:t>m</w:t>
      </w:r>
      <w:r>
        <w:t xml:space="preserve">). On the next </w:t>
      </w:r>
      <w:r w:rsidRPr="007B4E49">
        <w:rPr>
          <w:b/>
        </w:rPr>
        <w:t>'m'</w:t>
      </w:r>
      <w:r>
        <w:t xml:space="preserve"> lines you will have to </w:t>
      </w:r>
      <w:r w:rsidRPr="007B4E49">
        <w:rPr>
          <w:b/>
        </w:rPr>
        <w:t>test some methods</w:t>
      </w:r>
      <w:r>
        <w:t xml:space="preserve"> on some scientists (use the validations from above)</w:t>
      </w:r>
      <w:r w:rsidR="00C9664D">
        <w:t xml:space="preserve">. </w:t>
      </w:r>
    </w:p>
    <w:p w:rsidR="00C9664D" w:rsidRDefault="00C9664D" w:rsidP="00573F19">
      <w:r>
        <w:t>Error messages (</w:t>
      </w:r>
      <w:r w:rsidRPr="007B4E49">
        <w:rPr>
          <w:b/>
        </w:rPr>
        <w:t>check</w:t>
      </w:r>
      <w:r>
        <w:t xml:space="preserve"> them in that </w:t>
      </w:r>
      <w:r w:rsidRPr="007B4E49">
        <w:rPr>
          <w:b/>
        </w:rPr>
        <w:t>order</w:t>
      </w:r>
      <w:r>
        <w:t>):</w:t>
      </w:r>
    </w:p>
    <w:p w:rsidR="00C9664D" w:rsidRDefault="00C9664D" w:rsidP="00C9664D">
      <w:pPr>
        <w:pStyle w:val="ListParagraph"/>
        <w:numPr>
          <w:ilvl w:val="0"/>
          <w:numId w:val="22"/>
        </w:numPr>
      </w:pPr>
      <w:r>
        <w:t xml:space="preserve">If the </w:t>
      </w:r>
      <w:r w:rsidRPr="007B4E49">
        <w:rPr>
          <w:b/>
        </w:rPr>
        <w:t>scientist</w:t>
      </w:r>
      <w:r>
        <w:t xml:space="preserve"> does </w:t>
      </w:r>
      <w:r w:rsidRPr="007B4E49">
        <w:rPr>
          <w:b/>
        </w:rPr>
        <w:t>not exist</w:t>
      </w:r>
      <w:r>
        <w:t xml:space="preserve">, print: </w:t>
      </w:r>
      <w:r w:rsidRPr="007B4E49">
        <w:rPr>
          <w:rFonts w:ascii="Consolas" w:hAnsi="Consolas"/>
          <w:b/>
        </w:rPr>
        <w:t>"No such scientist"</w:t>
      </w:r>
    </w:p>
    <w:p w:rsidR="00C9664D" w:rsidRDefault="00C9664D" w:rsidP="00C9664D">
      <w:pPr>
        <w:pStyle w:val="ListParagraph"/>
        <w:numPr>
          <w:ilvl w:val="0"/>
          <w:numId w:val="22"/>
        </w:numPr>
      </w:pPr>
      <w:r>
        <w:t xml:space="preserve">If the </w:t>
      </w:r>
      <w:r w:rsidRPr="007B4E49">
        <w:rPr>
          <w:b/>
        </w:rPr>
        <w:t>species/element</w:t>
      </w:r>
      <w:r>
        <w:t xml:space="preserve"> does </w:t>
      </w:r>
      <w:r w:rsidRPr="007B4E49">
        <w:rPr>
          <w:b/>
        </w:rPr>
        <w:t>not exist</w:t>
      </w:r>
      <w:r>
        <w:t xml:space="preserve">, print: </w:t>
      </w:r>
      <w:r w:rsidRPr="007B4E49">
        <w:rPr>
          <w:rFonts w:ascii="Consolas" w:hAnsi="Consolas"/>
          <w:b/>
        </w:rPr>
        <w:t>"No such element or species"</w:t>
      </w:r>
    </w:p>
    <w:p w:rsidR="00C9664D" w:rsidRDefault="00C9664D" w:rsidP="00C9664D">
      <w:pPr>
        <w:pStyle w:val="ListParagraph"/>
        <w:numPr>
          <w:ilvl w:val="0"/>
          <w:numId w:val="22"/>
        </w:numPr>
      </w:pPr>
      <w:r>
        <w:t xml:space="preserve">If the </w:t>
      </w:r>
      <w:r w:rsidRPr="007B4E49">
        <w:rPr>
          <w:b/>
        </w:rPr>
        <w:t>method</w:t>
      </w:r>
      <w:r>
        <w:t xml:space="preserve"> does </w:t>
      </w:r>
      <w:r w:rsidRPr="007B4E49">
        <w:rPr>
          <w:b/>
        </w:rPr>
        <w:t>not exist</w:t>
      </w:r>
      <w:r>
        <w:t xml:space="preserve"> in the class of the given scientist, print: </w:t>
      </w:r>
      <w:r w:rsidRPr="007B4E49">
        <w:rPr>
          <w:rFonts w:ascii="Consolas" w:hAnsi="Consolas"/>
          <w:b/>
        </w:rPr>
        <w:t>"Scientist has no such method"</w:t>
      </w:r>
    </w:p>
    <w:p w:rsidR="00573F19" w:rsidRDefault="00573F19" w:rsidP="00573F19">
      <w:pPr>
        <w:pStyle w:val="Heading2"/>
      </w:pPr>
      <w:r>
        <w:t>Output</w:t>
      </w:r>
    </w:p>
    <w:p w:rsidR="00573F19" w:rsidRPr="00573F19" w:rsidRDefault="00573F19" w:rsidP="00573F19">
      <w:r>
        <w:t xml:space="preserve">Print the output as described in each class above. The scientists should be </w:t>
      </w:r>
      <w:r w:rsidRPr="009237F1">
        <w:rPr>
          <w:b/>
        </w:rPr>
        <w:t>sorted</w:t>
      </w:r>
      <w:r>
        <w:t xml:space="preserve"> by </w:t>
      </w:r>
      <w:r w:rsidRPr="009237F1">
        <w:rPr>
          <w:b/>
        </w:rPr>
        <w:t>name in ascending</w:t>
      </w:r>
      <w:r>
        <w:t xml:space="preserve"> then by </w:t>
      </w:r>
      <w:r w:rsidRPr="009237F1">
        <w:rPr>
          <w:b/>
        </w:rPr>
        <w:t>age in descending</w:t>
      </w:r>
      <w:r>
        <w:t xml:space="preserve">. </w:t>
      </w:r>
      <w:r w:rsidRPr="009237F1">
        <w:rPr>
          <w:b/>
        </w:rPr>
        <w:t xml:space="preserve">Species/Elements </w:t>
      </w:r>
      <w:r>
        <w:t xml:space="preserve">should be sorted by </w:t>
      </w:r>
      <w:bookmarkStart w:id="0" w:name="_GoBack"/>
      <w:r w:rsidRPr="009237F1">
        <w:rPr>
          <w:b/>
        </w:rPr>
        <w:t xml:space="preserve">name in </w:t>
      </w:r>
      <w:r w:rsidR="00A43553" w:rsidRPr="009237F1">
        <w:rPr>
          <w:b/>
        </w:rPr>
        <w:t>ascending</w:t>
      </w:r>
      <w:bookmarkEnd w:id="0"/>
      <w:r>
        <w:t>.</w:t>
      </w:r>
    </w:p>
    <w:p w:rsidR="00440333" w:rsidRPr="00440333" w:rsidRDefault="00440333" w:rsidP="009C4F69">
      <w:pPr>
        <w:pStyle w:val="Heading2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1134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60"/>
        <w:gridCol w:w="7380"/>
      </w:tblGrid>
      <w:tr w:rsidR="00896B80" w:rsidRPr="00BD185F" w:rsidTr="00F44E8B">
        <w:trPr>
          <w:trHeight w:val="445"/>
        </w:trPr>
        <w:tc>
          <w:tcPr>
            <w:tcW w:w="3960" w:type="dxa"/>
            <w:shd w:val="clear" w:color="auto" w:fill="D9D9D9" w:themeFill="background1" w:themeFillShade="D9"/>
          </w:tcPr>
          <w:p w:rsidR="00896B80" w:rsidRPr="00BD185F" w:rsidRDefault="00896B80" w:rsidP="00440333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7380" w:type="dxa"/>
            <w:shd w:val="clear" w:color="auto" w:fill="D9D9D9" w:themeFill="background1" w:themeFillShade="D9"/>
          </w:tcPr>
          <w:p w:rsidR="00896B80" w:rsidRPr="00BD185F" w:rsidRDefault="00896B80" w:rsidP="00440333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896B80" w:rsidRPr="00BD185F" w:rsidTr="00F44E8B">
        <w:trPr>
          <w:trHeight w:val="2349"/>
        </w:trPr>
        <w:tc>
          <w:tcPr>
            <w:tcW w:w="3960" w:type="dxa"/>
          </w:tcPr>
          <w:p w:rsidR="00896B80" w:rsidRPr="00896B80" w:rsidRDefault="004F0570" w:rsidP="00896B80">
            <w:pPr>
              <w:spacing w:after="0" w:line="240" w:lineRule="auto"/>
              <w:rPr>
                <w:rFonts w:ascii="Consolas" w:hAnsi="Consolas" w:cstheme="minorHAnsi"/>
                <w:lang w:val="en-GB"/>
              </w:rPr>
            </w:pPr>
            <w:r>
              <w:rPr>
                <w:rFonts w:ascii="Consolas" w:hAnsi="Consolas" w:cstheme="minorHAnsi"/>
                <w:lang w:val="en-GB"/>
              </w:rPr>
              <w:t>5</w:t>
            </w:r>
          </w:p>
          <w:p w:rsidR="00896B80" w:rsidRPr="00896B80" w:rsidRDefault="00896B80" w:rsidP="00896B80">
            <w:pPr>
              <w:spacing w:after="0" w:line="240" w:lineRule="auto"/>
              <w:rPr>
                <w:rFonts w:ascii="Consolas" w:hAnsi="Consolas" w:cstheme="minorHAnsi"/>
                <w:lang w:val="en-GB"/>
              </w:rPr>
            </w:pPr>
            <w:r w:rsidRPr="00896B80">
              <w:rPr>
                <w:rFonts w:ascii="Consolas" w:hAnsi="Consolas" w:cstheme="minorHAnsi"/>
                <w:lang w:val="en-GB"/>
              </w:rPr>
              <w:t>Biologist('Peter', 21)</w:t>
            </w:r>
          </w:p>
          <w:p w:rsidR="00896B80" w:rsidRPr="00896B80" w:rsidRDefault="00896B80" w:rsidP="00896B80">
            <w:pPr>
              <w:spacing w:after="0" w:line="240" w:lineRule="auto"/>
              <w:rPr>
                <w:rFonts w:ascii="Consolas" w:hAnsi="Consolas" w:cstheme="minorHAnsi"/>
                <w:lang w:val="en-GB"/>
              </w:rPr>
            </w:pPr>
            <w:r w:rsidRPr="00896B80">
              <w:rPr>
                <w:rFonts w:ascii="Consolas" w:hAnsi="Consolas" w:cstheme="minorHAnsi"/>
                <w:lang w:val="en-GB"/>
              </w:rPr>
              <w:t>Chemist('Marry', 35)</w:t>
            </w:r>
          </w:p>
          <w:p w:rsidR="00896B80" w:rsidRPr="00896B80" w:rsidRDefault="004F0570" w:rsidP="00896B80">
            <w:pPr>
              <w:spacing w:after="0" w:line="240" w:lineRule="auto"/>
              <w:rPr>
                <w:rFonts w:ascii="Consolas" w:hAnsi="Consolas" w:cstheme="minorHAnsi"/>
                <w:lang w:val="en-GB"/>
              </w:rPr>
            </w:pPr>
            <w:r>
              <w:rPr>
                <w:rFonts w:ascii="Consolas" w:hAnsi="Consolas" w:cstheme="minorHAnsi"/>
                <w:lang w:val="en-GB"/>
              </w:rPr>
              <w:t>Species('Lion'</w:t>
            </w:r>
            <w:r w:rsidR="00900DB6">
              <w:rPr>
                <w:rFonts w:ascii="Consolas" w:hAnsi="Consolas" w:cstheme="minorHAnsi"/>
                <w:lang w:val="en-GB"/>
              </w:rPr>
              <w:t>, 'mammal'</w:t>
            </w:r>
            <w:r w:rsidR="00896B80" w:rsidRPr="00896B80">
              <w:rPr>
                <w:rFonts w:ascii="Consolas" w:hAnsi="Consolas" w:cstheme="minorHAnsi"/>
                <w:lang w:val="en-GB"/>
              </w:rPr>
              <w:t>)</w:t>
            </w:r>
          </w:p>
          <w:p w:rsidR="00896B80" w:rsidRPr="00896B80" w:rsidRDefault="00896B80" w:rsidP="00896B80">
            <w:pPr>
              <w:spacing w:after="0" w:line="240" w:lineRule="auto"/>
              <w:rPr>
                <w:rFonts w:ascii="Consolas" w:hAnsi="Consolas" w:cstheme="minorHAnsi"/>
                <w:lang w:val="en-GB"/>
              </w:rPr>
            </w:pPr>
            <w:r w:rsidRPr="00896B80">
              <w:rPr>
                <w:rFonts w:ascii="Consolas" w:hAnsi="Consolas" w:cstheme="minorHAnsi"/>
                <w:lang w:val="en-GB"/>
              </w:rPr>
              <w:t>Element('Oxygen'</w:t>
            </w:r>
            <w:r w:rsidR="00900DB6">
              <w:rPr>
                <w:rFonts w:ascii="Consolas" w:hAnsi="Consolas" w:cstheme="minorHAnsi"/>
                <w:lang w:val="en-GB"/>
              </w:rPr>
              <w:t>, 'gas'</w:t>
            </w:r>
            <w:r w:rsidRPr="00896B80">
              <w:rPr>
                <w:rFonts w:ascii="Consolas" w:hAnsi="Consolas" w:cstheme="minorHAnsi"/>
                <w:lang w:val="en-GB"/>
              </w:rPr>
              <w:t>)</w:t>
            </w:r>
          </w:p>
          <w:p w:rsidR="00896B80" w:rsidRPr="00896B80" w:rsidRDefault="00896B80" w:rsidP="00896B80">
            <w:pPr>
              <w:spacing w:after="0" w:line="240" w:lineRule="auto"/>
              <w:rPr>
                <w:rFonts w:ascii="Consolas" w:hAnsi="Consolas" w:cstheme="minorHAnsi"/>
                <w:lang w:val="en-GB"/>
              </w:rPr>
            </w:pPr>
            <w:r w:rsidRPr="00896B80">
              <w:rPr>
                <w:rFonts w:ascii="Consolas" w:hAnsi="Consolas" w:cstheme="minorHAnsi"/>
                <w:lang w:val="en-GB"/>
              </w:rPr>
              <w:t>Element('Hydrogen'</w:t>
            </w:r>
            <w:r w:rsidR="00880753">
              <w:rPr>
                <w:rFonts w:ascii="Consolas" w:hAnsi="Consolas" w:cstheme="minorHAnsi"/>
                <w:lang w:val="en-GB"/>
              </w:rPr>
              <w:t>, 'gas'</w:t>
            </w:r>
            <w:r w:rsidRPr="00896B80">
              <w:rPr>
                <w:rFonts w:ascii="Consolas" w:hAnsi="Consolas" w:cstheme="minorHAnsi"/>
                <w:lang w:val="en-GB"/>
              </w:rPr>
              <w:t>)</w:t>
            </w:r>
          </w:p>
          <w:p w:rsidR="00896B80" w:rsidRPr="00896B80" w:rsidRDefault="003231F6" w:rsidP="004F0570">
            <w:pPr>
              <w:spacing w:after="0" w:line="240" w:lineRule="auto"/>
              <w:rPr>
                <w:rFonts w:ascii="Consolas" w:hAnsi="Consolas" w:cstheme="minorHAnsi"/>
                <w:lang w:val="en-GB"/>
              </w:rPr>
            </w:pPr>
            <w:r>
              <w:rPr>
                <w:rFonts w:ascii="Consolas" w:hAnsi="Consolas" w:cstheme="minorHAnsi"/>
                <w:lang w:val="en-GB"/>
              </w:rPr>
              <w:t>4</w:t>
            </w:r>
          </w:p>
          <w:p w:rsidR="00896B80" w:rsidRPr="00896B80" w:rsidRDefault="00896B80" w:rsidP="00896B80">
            <w:pPr>
              <w:spacing w:after="0" w:line="240" w:lineRule="auto"/>
              <w:rPr>
                <w:rFonts w:ascii="Consolas" w:hAnsi="Consolas" w:cstheme="minorHAnsi"/>
                <w:lang w:val="en-GB"/>
              </w:rPr>
            </w:pPr>
            <w:r w:rsidRPr="00896B80">
              <w:rPr>
                <w:rFonts w:ascii="Consolas" w:hAnsi="Consolas" w:cstheme="minorHAnsi"/>
                <w:lang w:val="en-GB"/>
              </w:rPr>
              <w:t>Peter-</w:t>
            </w:r>
            <w:proofErr w:type="spellStart"/>
            <w:r w:rsidRPr="00896B80">
              <w:rPr>
                <w:rFonts w:ascii="Consolas" w:hAnsi="Consolas" w:cstheme="minorHAnsi"/>
                <w:lang w:val="en-GB"/>
              </w:rPr>
              <w:t>add_species</w:t>
            </w:r>
            <w:proofErr w:type="spellEnd"/>
            <w:r w:rsidRPr="00896B80">
              <w:rPr>
                <w:rFonts w:ascii="Consolas" w:hAnsi="Consolas" w:cstheme="minorHAnsi"/>
                <w:lang w:val="en-GB"/>
              </w:rPr>
              <w:t>-Lion</w:t>
            </w:r>
          </w:p>
          <w:p w:rsidR="00896B80" w:rsidRPr="00896B80" w:rsidRDefault="00896B80" w:rsidP="00896B80">
            <w:pPr>
              <w:spacing w:after="0" w:line="240" w:lineRule="auto"/>
              <w:rPr>
                <w:rFonts w:ascii="Consolas" w:hAnsi="Consolas" w:cstheme="minorHAnsi"/>
                <w:lang w:val="en-GB"/>
              </w:rPr>
            </w:pPr>
            <w:r w:rsidRPr="00896B80">
              <w:rPr>
                <w:rFonts w:ascii="Consolas" w:hAnsi="Consolas" w:cstheme="minorHAnsi"/>
                <w:lang w:val="en-GB"/>
              </w:rPr>
              <w:lastRenderedPageBreak/>
              <w:t>Marry-</w:t>
            </w:r>
            <w:proofErr w:type="spellStart"/>
            <w:r w:rsidRPr="00896B80">
              <w:rPr>
                <w:rFonts w:ascii="Consolas" w:hAnsi="Consolas" w:cstheme="minorHAnsi"/>
                <w:lang w:val="en-GB"/>
              </w:rPr>
              <w:t>add_species</w:t>
            </w:r>
            <w:proofErr w:type="spellEnd"/>
            <w:r w:rsidRPr="00896B80">
              <w:rPr>
                <w:rFonts w:ascii="Consolas" w:hAnsi="Consolas" w:cstheme="minorHAnsi"/>
                <w:lang w:val="en-GB"/>
              </w:rPr>
              <w:t>-Lion</w:t>
            </w:r>
          </w:p>
          <w:p w:rsidR="004F0570" w:rsidRDefault="00896B80" w:rsidP="004F0570">
            <w:pPr>
              <w:spacing w:after="0" w:line="240" w:lineRule="auto"/>
              <w:rPr>
                <w:rFonts w:ascii="Consolas" w:hAnsi="Consolas" w:cstheme="minorHAnsi"/>
                <w:lang w:val="en-GB"/>
              </w:rPr>
            </w:pPr>
            <w:r w:rsidRPr="00896B80">
              <w:rPr>
                <w:rFonts w:ascii="Consolas" w:hAnsi="Consolas" w:cstheme="minorHAnsi"/>
                <w:lang w:val="en-GB"/>
              </w:rPr>
              <w:t>Marry-</w:t>
            </w:r>
            <w:proofErr w:type="spellStart"/>
            <w:r w:rsidRPr="00896B80">
              <w:rPr>
                <w:rFonts w:ascii="Consolas" w:hAnsi="Consolas" w:cstheme="minorHAnsi"/>
                <w:lang w:val="en-GB"/>
              </w:rPr>
              <w:t>add_element</w:t>
            </w:r>
            <w:proofErr w:type="spellEnd"/>
            <w:r w:rsidRPr="00896B80">
              <w:rPr>
                <w:rFonts w:ascii="Consolas" w:hAnsi="Consolas" w:cstheme="minorHAnsi"/>
                <w:lang w:val="en-GB"/>
              </w:rPr>
              <w:t>-Oxygen</w:t>
            </w:r>
          </w:p>
          <w:p w:rsidR="005A3C5E" w:rsidRPr="00FF4F06" w:rsidRDefault="005A3C5E" w:rsidP="004F0570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 w:cstheme="minorHAnsi"/>
                <w:lang w:val="en-GB"/>
              </w:rPr>
              <w:t>Marry-</w:t>
            </w:r>
            <w:proofErr w:type="spellStart"/>
            <w:r>
              <w:rPr>
                <w:rFonts w:ascii="Consolas" w:hAnsi="Consolas" w:cstheme="minorHAnsi"/>
                <w:lang w:val="en-GB"/>
              </w:rPr>
              <w:t>add_element</w:t>
            </w:r>
            <w:proofErr w:type="spellEnd"/>
            <w:r>
              <w:rPr>
                <w:rFonts w:ascii="Consolas" w:hAnsi="Consolas" w:cstheme="minorHAnsi"/>
                <w:lang w:val="en-GB"/>
              </w:rPr>
              <w:t>-Hydrogen</w:t>
            </w:r>
          </w:p>
        </w:tc>
        <w:tc>
          <w:tcPr>
            <w:tcW w:w="7380" w:type="dxa"/>
          </w:tcPr>
          <w:p w:rsidR="00896B80" w:rsidRDefault="00F44E8B" w:rsidP="00896B80">
            <w:pPr>
              <w:spacing w:after="0" w:line="240" w:lineRule="auto"/>
              <w:rPr>
                <w:rFonts w:ascii="Consolas" w:hAnsi="Consolas" w:cstheme="minorHAnsi"/>
                <w:lang w:val="en-GB"/>
              </w:rPr>
            </w:pPr>
            <w:r w:rsidRPr="00F44E8B">
              <w:rPr>
                <w:rFonts w:ascii="Consolas" w:hAnsi="Consolas" w:cstheme="minorHAnsi"/>
                <w:lang w:val="en-GB"/>
              </w:rPr>
              <w:lastRenderedPageBreak/>
              <w:t>Scientist has no such method</w:t>
            </w:r>
          </w:p>
          <w:p w:rsidR="00F44E8B" w:rsidRPr="00F44E8B" w:rsidRDefault="00F44E8B" w:rsidP="00F44E8B">
            <w:pPr>
              <w:spacing w:after="0" w:line="240" w:lineRule="auto"/>
              <w:rPr>
                <w:rFonts w:ascii="Consolas" w:hAnsi="Consolas" w:cstheme="minorHAnsi"/>
                <w:lang w:val="en-GB"/>
              </w:rPr>
            </w:pPr>
            <w:r w:rsidRPr="00F44E8B">
              <w:rPr>
                <w:rFonts w:ascii="Consolas" w:hAnsi="Consolas" w:cstheme="minorHAnsi"/>
                <w:lang w:val="en-GB"/>
              </w:rPr>
              <w:t>Marry is 35 years old Chemist with 2 researched elements:</w:t>
            </w:r>
          </w:p>
          <w:p w:rsidR="00F44E8B" w:rsidRPr="00F44E8B" w:rsidRDefault="00F44E8B" w:rsidP="00F44E8B">
            <w:pPr>
              <w:spacing w:after="0" w:line="240" w:lineRule="auto"/>
              <w:rPr>
                <w:rFonts w:ascii="Consolas" w:hAnsi="Consolas" w:cstheme="minorHAnsi"/>
                <w:lang w:val="en-GB"/>
              </w:rPr>
            </w:pPr>
            <w:r w:rsidRPr="00F44E8B">
              <w:rPr>
                <w:rFonts w:ascii="Consolas" w:hAnsi="Consolas" w:cstheme="minorHAnsi"/>
                <w:lang w:val="en-GB"/>
              </w:rPr>
              <w:t>- Hydrogen (gas)</w:t>
            </w:r>
          </w:p>
          <w:p w:rsidR="00F44E8B" w:rsidRPr="00F44E8B" w:rsidRDefault="00F44E8B" w:rsidP="00F44E8B">
            <w:pPr>
              <w:spacing w:after="0" w:line="240" w:lineRule="auto"/>
              <w:rPr>
                <w:rFonts w:ascii="Consolas" w:hAnsi="Consolas" w:cstheme="minorHAnsi"/>
                <w:lang w:val="en-GB"/>
              </w:rPr>
            </w:pPr>
            <w:r w:rsidRPr="00F44E8B">
              <w:rPr>
                <w:rFonts w:ascii="Consolas" w:hAnsi="Consolas" w:cstheme="minorHAnsi"/>
                <w:lang w:val="en-GB"/>
              </w:rPr>
              <w:t>- Oxygen (gas)</w:t>
            </w:r>
          </w:p>
          <w:p w:rsidR="00F44E8B" w:rsidRPr="00F44E8B" w:rsidRDefault="00F44E8B" w:rsidP="00F44E8B">
            <w:pPr>
              <w:spacing w:after="0" w:line="240" w:lineRule="auto"/>
              <w:rPr>
                <w:rFonts w:ascii="Consolas" w:hAnsi="Consolas" w:cstheme="minorHAnsi"/>
                <w:lang w:val="en-GB"/>
              </w:rPr>
            </w:pPr>
            <w:r w:rsidRPr="00F44E8B">
              <w:rPr>
                <w:rFonts w:ascii="Consolas" w:hAnsi="Consolas" w:cstheme="minorHAnsi"/>
                <w:lang w:val="en-GB"/>
              </w:rPr>
              <w:t>Peter is 21 years old Biologist with 1 researched species:</w:t>
            </w:r>
          </w:p>
          <w:p w:rsidR="00F44E8B" w:rsidRPr="00896B80" w:rsidRDefault="00F44E8B" w:rsidP="00F44E8B">
            <w:pPr>
              <w:spacing w:after="0" w:line="240" w:lineRule="auto"/>
              <w:rPr>
                <w:rFonts w:ascii="Consolas" w:hAnsi="Consolas" w:cstheme="minorHAnsi"/>
                <w:lang w:val="en-GB"/>
              </w:rPr>
            </w:pPr>
            <w:r w:rsidRPr="00F44E8B">
              <w:rPr>
                <w:rFonts w:ascii="Consolas" w:hAnsi="Consolas" w:cstheme="minorHAnsi"/>
                <w:lang w:val="en-GB"/>
              </w:rPr>
              <w:t>- Lion (mammal)</w:t>
            </w:r>
          </w:p>
        </w:tc>
      </w:tr>
      <w:tr w:rsidR="00896B80" w:rsidRPr="00BD185F" w:rsidTr="00896B80">
        <w:trPr>
          <w:trHeight w:val="440"/>
        </w:trPr>
        <w:tc>
          <w:tcPr>
            <w:tcW w:w="11340" w:type="dxa"/>
            <w:gridSpan w:val="2"/>
            <w:shd w:val="clear" w:color="auto" w:fill="D9D9D9" w:themeFill="background1" w:themeFillShade="D9"/>
          </w:tcPr>
          <w:p w:rsidR="00896B80" w:rsidRPr="00896B80" w:rsidRDefault="00896B80" w:rsidP="00896B80">
            <w:pPr>
              <w:spacing w:after="0" w:line="240" w:lineRule="auto"/>
              <w:jc w:val="center"/>
              <w:rPr>
                <w:rFonts w:ascii="Consolas" w:hAnsi="Consolas" w:cstheme="minorHAnsi"/>
                <w:b/>
                <w:lang w:val="en-GB"/>
              </w:rPr>
            </w:pPr>
            <w:r w:rsidRPr="00896B80">
              <w:rPr>
                <w:rFonts w:ascii="Consolas" w:hAnsi="Consolas" w:cstheme="minorHAnsi"/>
                <w:b/>
                <w:lang w:val="en-GB"/>
              </w:rPr>
              <w:t>Comment</w:t>
            </w:r>
          </w:p>
        </w:tc>
      </w:tr>
      <w:tr w:rsidR="00896B80" w:rsidRPr="00BD185F" w:rsidTr="00896B80">
        <w:trPr>
          <w:trHeight w:val="440"/>
        </w:trPr>
        <w:tc>
          <w:tcPr>
            <w:tcW w:w="11340" w:type="dxa"/>
            <w:gridSpan w:val="2"/>
            <w:shd w:val="clear" w:color="auto" w:fill="FFFFFF" w:themeFill="background1"/>
          </w:tcPr>
          <w:p w:rsidR="00613FA4" w:rsidRDefault="00C9664D" w:rsidP="00896B80">
            <w:pPr>
              <w:spacing w:after="0" w:line="240" w:lineRule="auto"/>
              <w:rPr>
                <w:rFonts w:ascii="Consolas" w:hAnsi="Consolas" w:cstheme="minorHAnsi"/>
                <w:lang w:val="en-GB"/>
              </w:rPr>
            </w:pPr>
            <w:r>
              <w:rPr>
                <w:rFonts w:ascii="Consolas" w:hAnsi="Consolas" w:cstheme="minorHAnsi"/>
                <w:lang w:val="en-GB"/>
              </w:rPr>
              <w:t>First we add all scientists, species and elements</w:t>
            </w:r>
          </w:p>
          <w:p w:rsidR="00C9664D" w:rsidRDefault="00C9664D" w:rsidP="00896B80">
            <w:pPr>
              <w:spacing w:after="0" w:line="240" w:lineRule="auto"/>
              <w:rPr>
                <w:rFonts w:ascii="Consolas" w:hAnsi="Consolas" w:cstheme="minorHAnsi"/>
                <w:lang w:val="en-GB"/>
              </w:rPr>
            </w:pPr>
            <w:r>
              <w:rPr>
                <w:rFonts w:ascii="Consolas" w:hAnsi="Consolas" w:cstheme="minorHAnsi"/>
                <w:lang w:val="en-GB"/>
              </w:rPr>
              <w:t>We add the Lion to the species of Peter</w:t>
            </w:r>
          </w:p>
          <w:p w:rsidR="00C9664D" w:rsidRDefault="00C9664D" w:rsidP="00896B80">
            <w:pPr>
              <w:spacing w:after="0" w:line="240" w:lineRule="auto"/>
              <w:rPr>
                <w:rFonts w:ascii="Consolas" w:hAnsi="Consolas" w:cstheme="minorHAnsi"/>
                <w:lang w:val="en-GB"/>
              </w:rPr>
            </w:pPr>
            <w:r>
              <w:rPr>
                <w:rFonts w:ascii="Consolas" w:hAnsi="Consolas" w:cstheme="minorHAnsi"/>
                <w:lang w:val="en-GB"/>
              </w:rPr>
              <w:t xml:space="preserve">Since Marry is a Chemist and she does not have </w:t>
            </w:r>
            <w:proofErr w:type="spellStart"/>
            <w:r>
              <w:rPr>
                <w:rFonts w:ascii="Consolas" w:hAnsi="Consolas" w:cstheme="minorHAnsi"/>
                <w:lang w:val="en-GB"/>
              </w:rPr>
              <w:t>add_species</w:t>
            </w:r>
            <w:proofErr w:type="spellEnd"/>
            <w:r>
              <w:rPr>
                <w:rFonts w:ascii="Consolas" w:hAnsi="Consolas" w:cstheme="minorHAnsi"/>
                <w:lang w:val="en-GB"/>
              </w:rPr>
              <w:t xml:space="preserve"> method, we print</w:t>
            </w:r>
            <w:r w:rsidR="000265E2">
              <w:rPr>
                <w:rFonts w:ascii="Consolas" w:hAnsi="Consolas" w:cstheme="minorHAnsi"/>
                <w:lang w:val="en-GB"/>
              </w:rPr>
              <w:t xml:space="preserve"> an</w:t>
            </w:r>
            <w:r>
              <w:rPr>
                <w:rFonts w:ascii="Consolas" w:hAnsi="Consolas" w:cstheme="minorHAnsi"/>
                <w:lang w:val="en-GB"/>
              </w:rPr>
              <w:t xml:space="preserve"> error message</w:t>
            </w:r>
          </w:p>
          <w:p w:rsidR="000265E2" w:rsidRDefault="000265E2" w:rsidP="00896B80">
            <w:pPr>
              <w:spacing w:after="0" w:line="240" w:lineRule="auto"/>
              <w:rPr>
                <w:rFonts w:ascii="Consolas" w:hAnsi="Consolas" w:cstheme="minorHAnsi"/>
                <w:lang w:val="en-GB"/>
              </w:rPr>
            </w:pPr>
            <w:r>
              <w:rPr>
                <w:rFonts w:ascii="Consolas" w:hAnsi="Consolas" w:cstheme="minorHAnsi"/>
                <w:lang w:val="en-GB"/>
              </w:rPr>
              <w:t>The other two commands are valid, so we execute them</w:t>
            </w:r>
          </w:p>
          <w:p w:rsidR="000265E2" w:rsidRPr="00896B80" w:rsidRDefault="000265E2" w:rsidP="00896B80">
            <w:pPr>
              <w:spacing w:after="0" w:line="240" w:lineRule="auto"/>
              <w:rPr>
                <w:rFonts w:ascii="Consolas" w:hAnsi="Consolas" w:cstheme="minorHAnsi"/>
                <w:lang w:val="en-GB"/>
              </w:rPr>
            </w:pPr>
            <w:r>
              <w:rPr>
                <w:rFonts w:ascii="Consolas" w:hAnsi="Consolas" w:cstheme="minorHAnsi"/>
                <w:lang w:val="en-GB"/>
              </w:rPr>
              <w:t>We sort the output and we print it</w:t>
            </w:r>
          </w:p>
        </w:tc>
      </w:tr>
    </w:tbl>
    <w:p w:rsidR="00440333" w:rsidRDefault="00440333" w:rsidP="00440333">
      <w:pPr>
        <w:jc w:val="both"/>
      </w:pPr>
    </w:p>
    <w:p w:rsidR="00ED0127" w:rsidRPr="009E12C1" w:rsidRDefault="009E12C1" w:rsidP="009E12C1">
      <w:pPr>
        <w:shd w:val="clear" w:color="auto" w:fill="FFFFFF"/>
        <w:spacing w:before="0" w:after="300" w:line="240" w:lineRule="auto"/>
        <w:jc w:val="center"/>
        <w:textAlignment w:val="baseline"/>
        <w:rPr>
          <w:rFonts w:eastAsia="Times New Roman" w:cstheme="minorHAnsi"/>
          <w:i/>
          <w:color w:val="424242"/>
          <w:sz w:val="24"/>
          <w:szCs w:val="24"/>
          <w:u w:val="single"/>
        </w:rPr>
      </w:pPr>
      <w:r w:rsidRPr="009E12C1">
        <w:rPr>
          <w:rFonts w:eastAsia="Times New Roman" w:cstheme="minorHAnsi"/>
          <w:i/>
          <w:color w:val="424242"/>
          <w:sz w:val="24"/>
          <w:szCs w:val="24"/>
          <w:u w:val="single"/>
        </w:rPr>
        <w:t>Where do hippos go to university? ... Hippocampus</w:t>
      </w:r>
    </w:p>
    <w:sectPr w:rsidR="00ED0127" w:rsidRPr="009E12C1">
      <w:footerReference w:type="default" r:id="rId8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2205" w:rsidRDefault="00EE2205" w:rsidP="00440333">
      <w:pPr>
        <w:spacing w:before="0" w:after="0" w:line="240" w:lineRule="auto"/>
      </w:pPr>
      <w:r>
        <w:separator/>
      </w:r>
    </w:p>
  </w:endnote>
  <w:endnote w:type="continuationSeparator" w:id="0">
    <w:p w:rsidR="00EE2205" w:rsidRDefault="00EE2205" w:rsidP="0044033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333" w:rsidRPr="00AC77AD" w:rsidRDefault="00440333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FEF5B5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40333" w:rsidRPr="008C2B83" w:rsidRDefault="00440333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37F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37F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63280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440333" w:rsidRPr="008C2B83" w:rsidRDefault="00440333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237F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237F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40333" w:rsidRDefault="00440333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A65DFF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440333" w:rsidRDefault="00440333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40333" w:rsidRDefault="00440333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40333" w:rsidRDefault="00440333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526BEF" wp14:editId="64037368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6F56D6" wp14:editId="11634BD4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60AFB3" wp14:editId="7D413BE4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A3A02D" wp14:editId="0244AC0D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893010" wp14:editId="6D059846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AFAAB2" wp14:editId="10342C7C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9B3EE7" wp14:editId="2AC9040D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AD4248" wp14:editId="1DD4C303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4A1180" wp14:editId="628E12F2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79B7A2" wp14:editId="7B86CD5D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7209C7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40333" w:rsidRDefault="00440333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40333" w:rsidRDefault="00440333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526BEF" wp14:editId="64037368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6F56D6" wp14:editId="11634BD4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60AFB3" wp14:editId="7D413BE4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A3A02D" wp14:editId="0244AC0D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893010" wp14:editId="6D059846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AFAAB2" wp14:editId="10342C7C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9B3EE7" wp14:editId="2AC9040D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AD4248" wp14:editId="1DD4C303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4A1180" wp14:editId="628E12F2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79B7A2" wp14:editId="7B86CD5D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440333" w:rsidRDefault="004403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2205" w:rsidRDefault="00EE2205" w:rsidP="00440333">
      <w:pPr>
        <w:spacing w:before="0" w:after="0" w:line="240" w:lineRule="auto"/>
      </w:pPr>
      <w:r>
        <w:separator/>
      </w:r>
    </w:p>
  </w:footnote>
  <w:footnote w:type="continuationSeparator" w:id="0">
    <w:p w:rsidR="00EE2205" w:rsidRDefault="00EE2205" w:rsidP="0044033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BF70F9B"/>
    <w:multiLevelType w:val="hybridMultilevel"/>
    <w:tmpl w:val="92788C72"/>
    <w:lvl w:ilvl="0" w:tplc="C922A2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965A3"/>
    <w:multiLevelType w:val="hybridMultilevel"/>
    <w:tmpl w:val="96060D3C"/>
    <w:lvl w:ilvl="0" w:tplc="56C063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F5F78"/>
    <w:multiLevelType w:val="hybridMultilevel"/>
    <w:tmpl w:val="44722C5A"/>
    <w:lvl w:ilvl="0" w:tplc="A22CF05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3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DD4552"/>
    <w:multiLevelType w:val="hybridMultilevel"/>
    <w:tmpl w:val="E50CBBE0"/>
    <w:lvl w:ilvl="0" w:tplc="E7BEF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4"/>
  </w:num>
  <w:num w:numId="4">
    <w:abstractNumId w:val="16"/>
  </w:num>
  <w:num w:numId="5">
    <w:abstractNumId w:val="11"/>
  </w:num>
  <w:num w:numId="6">
    <w:abstractNumId w:val="3"/>
  </w:num>
  <w:num w:numId="7">
    <w:abstractNumId w:val="10"/>
  </w:num>
  <w:num w:numId="8">
    <w:abstractNumId w:val="0"/>
  </w:num>
  <w:num w:numId="9">
    <w:abstractNumId w:val="6"/>
  </w:num>
  <w:num w:numId="10">
    <w:abstractNumId w:val="19"/>
  </w:num>
  <w:num w:numId="11">
    <w:abstractNumId w:val="20"/>
  </w:num>
  <w:num w:numId="12">
    <w:abstractNumId w:val="12"/>
  </w:num>
  <w:num w:numId="13">
    <w:abstractNumId w:val="9"/>
  </w:num>
  <w:num w:numId="14">
    <w:abstractNumId w:val="13"/>
  </w:num>
  <w:num w:numId="15">
    <w:abstractNumId w:val="21"/>
  </w:num>
  <w:num w:numId="16">
    <w:abstractNumId w:val="18"/>
  </w:num>
  <w:num w:numId="17">
    <w:abstractNumId w:val="5"/>
  </w:num>
  <w:num w:numId="18">
    <w:abstractNumId w:val="15"/>
  </w:num>
  <w:num w:numId="19">
    <w:abstractNumId w:val="17"/>
  </w:num>
  <w:num w:numId="20">
    <w:abstractNumId w:val="7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323"/>
    <w:rsid w:val="000265E2"/>
    <w:rsid w:val="00090323"/>
    <w:rsid w:val="0018573E"/>
    <w:rsid w:val="00256D7D"/>
    <w:rsid w:val="003231F6"/>
    <w:rsid w:val="003D37F4"/>
    <w:rsid w:val="00440333"/>
    <w:rsid w:val="004F0570"/>
    <w:rsid w:val="00573F19"/>
    <w:rsid w:val="005A3C5E"/>
    <w:rsid w:val="00613FA4"/>
    <w:rsid w:val="006A4EBB"/>
    <w:rsid w:val="007023B6"/>
    <w:rsid w:val="007B4E49"/>
    <w:rsid w:val="007F0E43"/>
    <w:rsid w:val="007F4069"/>
    <w:rsid w:val="00842622"/>
    <w:rsid w:val="008651CF"/>
    <w:rsid w:val="00880753"/>
    <w:rsid w:val="00896B80"/>
    <w:rsid w:val="008F15EF"/>
    <w:rsid w:val="008F4DD3"/>
    <w:rsid w:val="00900DB6"/>
    <w:rsid w:val="00916126"/>
    <w:rsid w:val="009237F1"/>
    <w:rsid w:val="00964F47"/>
    <w:rsid w:val="009C4F69"/>
    <w:rsid w:val="009E12C1"/>
    <w:rsid w:val="009F1FA8"/>
    <w:rsid w:val="00A43553"/>
    <w:rsid w:val="00A81B95"/>
    <w:rsid w:val="00AB0807"/>
    <w:rsid w:val="00B13B85"/>
    <w:rsid w:val="00C216C1"/>
    <w:rsid w:val="00C9664D"/>
    <w:rsid w:val="00CA5887"/>
    <w:rsid w:val="00CB2D2D"/>
    <w:rsid w:val="00CE640F"/>
    <w:rsid w:val="00D10DEB"/>
    <w:rsid w:val="00E311F2"/>
    <w:rsid w:val="00ED0127"/>
    <w:rsid w:val="00ED2DF2"/>
    <w:rsid w:val="00EE2205"/>
    <w:rsid w:val="00F075FB"/>
    <w:rsid w:val="00F44E8B"/>
    <w:rsid w:val="00F57B7F"/>
    <w:rsid w:val="00FB781F"/>
    <w:rsid w:val="00FD732A"/>
    <w:rsid w:val="00FF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292D"/>
  <w15:chartTrackingRefBased/>
  <w15:docId w15:val="{4DA9E97F-EBC2-40E9-BAE0-5B47832C9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73E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573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8573E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73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573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573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  <w:rsid w:val="0018573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8573E"/>
  </w:style>
  <w:style w:type="character" w:customStyle="1" w:styleId="Heading1Char">
    <w:name w:val="Heading 1 Char"/>
    <w:basedOn w:val="DefaultParagraphFont"/>
    <w:link w:val="Heading1"/>
    <w:uiPriority w:val="9"/>
    <w:rsid w:val="0018573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73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8573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8573E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8573E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18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73E"/>
  </w:style>
  <w:style w:type="paragraph" w:styleId="Footer">
    <w:name w:val="footer"/>
    <w:basedOn w:val="Normal"/>
    <w:link w:val="FooterChar"/>
    <w:uiPriority w:val="99"/>
    <w:unhideWhenUsed/>
    <w:rsid w:val="00185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73E"/>
  </w:style>
  <w:style w:type="paragraph" w:styleId="BalloonText">
    <w:name w:val="Balloon Text"/>
    <w:basedOn w:val="Normal"/>
    <w:link w:val="BalloonTextChar"/>
    <w:uiPriority w:val="99"/>
    <w:semiHidden/>
    <w:unhideWhenUsed/>
    <w:rsid w:val="00185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7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573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85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573E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18573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8573E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18573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18573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185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8573E"/>
  </w:style>
  <w:style w:type="table" w:customStyle="1" w:styleId="TableGrid1">
    <w:name w:val="Table Grid1"/>
    <w:basedOn w:val="TableNormal"/>
    <w:next w:val="TableGrid"/>
    <w:uiPriority w:val="59"/>
    <w:rsid w:val="00185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18573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857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2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374</TotalTime>
  <Pages>3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Tanya Staneva</cp:lastModifiedBy>
  <cp:revision>28</cp:revision>
  <dcterms:created xsi:type="dcterms:W3CDTF">2019-08-09T07:18:00Z</dcterms:created>
  <dcterms:modified xsi:type="dcterms:W3CDTF">2019-08-28T13:15:00Z</dcterms:modified>
</cp:coreProperties>
</file>